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4F6FD75" w:rsidR="00A379BB" w:rsidRDefault="00E8261F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SÃO PAULO TECH</w:t>
      </w:r>
      <w:r w:rsidR="00A379BB">
        <w:rPr>
          <w:rFonts w:cs="Arial"/>
        </w:rPr>
        <w:t xml:space="preserve">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60496212" w:rsidR="00A379BB" w:rsidRDefault="00A379BB" w:rsidP="00E07423">
      <w:pPr>
        <w:pStyle w:val="NormalGrande"/>
      </w:pPr>
    </w:p>
    <w:p w14:paraId="7A442D6B" w14:textId="6117BF93" w:rsidR="00F12A76" w:rsidRDefault="00F12A76" w:rsidP="00E07423">
      <w:pPr>
        <w:pStyle w:val="NormalGrande"/>
      </w:pPr>
      <w:bookmarkStart w:id="0" w:name="_GoBack"/>
      <w:bookmarkEnd w:id="0"/>
      <w:r w:rsidRPr="00F12A76">
        <w:t>Cristian alexandre Pinheiro de Oliveira</w:t>
      </w:r>
    </w:p>
    <w:p w14:paraId="40536D2D" w14:textId="43A65CF8" w:rsidR="00F12A76" w:rsidRDefault="00F12A76" w:rsidP="00E07423">
      <w:pPr>
        <w:pStyle w:val="NormalGrande"/>
      </w:pPr>
      <w:r>
        <w:t xml:space="preserve">enzo </w:t>
      </w:r>
      <w:r w:rsidRPr="00F12A76">
        <w:t>Fabrizio Silvestre</w:t>
      </w:r>
    </w:p>
    <w:p w14:paraId="4D631AB2" w14:textId="05194E89" w:rsidR="00370E34" w:rsidRPr="004C56C6" w:rsidRDefault="00F12A76" w:rsidP="00F12A76">
      <w:pPr>
        <w:pStyle w:val="NormalGrande"/>
      </w:pPr>
      <w:r>
        <w:t xml:space="preserve">guilherme </w:t>
      </w:r>
      <w:r w:rsidR="00C91A96">
        <w:t xml:space="preserve">duarte </w:t>
      </w:r>
      <w:r>
        <w:t xml:space="preserve">Brandão </w:t>
      </w:r>
      <w:r w:rsidR="00C91A96">
        <w:t xml:space="preserve">simões </w:t>
      </w:r>
      <w:r>
        <w:t>silva</w:t>
      </w:r>
    </w:p>
    <w:p w14:paraId="6E0402B1" w14:textId="6898DD42" w:rsidR="00370E34" w:rsidRPr="00C91A96" w:rsidRDefault="00C91A96" w:rsidP="00C91A96">
      <w:pPr>
        <w:pStyle w:val="NormalGrande"/>
      </w:pPr>
      <w:r w:rsidRPr="00C91A96">
        <w:t>Kevin dos Santos Wesselka</w:t>
      </w:r>
    </w:p>
    <w:p w14:paraId="2AE82CF3" w14:textId="390EDDD3" w:rsidR="00370E34" w:rsidRPr="004C56C6" w:rsidRDefault="00C91A96" w:rsidP="00E07423">
      <w:pPr>
        <w:pStyle w:val="NormalGrande"/>
      </w:pPr>
      <w:r w:rsidRPr="00C91A96">
        <w:t>Lucas Bazilio Gomes Silva</w:t>
      </w:r>
    </w:p>
    <w:p w14:paraId="28112871" w14:textId="0ACEBEBB" w:rsidR="00370E34" w:rsidRPr="004C56C6" w:rsidRDefault="00F12A76" w:rsidP="00F12A76">
      <w:pPr>
        <w:pStyle w:val="NormalGrande"/>
        <w:tabs>
          <w:tab w:val="left" w:pos="6135"/>
        </w:tabs>
        <w:jc w:val="left"/>
      </w:pPr>
      <w:r>
        <w:tab/>
      </w: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5C8F3224" w14:textId="7A93D361" w:rsidR="00370E34" w:rsidRDefault="00F12A76" w:rsidP="00E07423">
      <w:pPr>
        <w:pStyle w:val="NormalGrande"/>
      </w:pPr>
      <w:r>
        <w:t>Projeto Moonfox</w:t>
      </w:r>
    </w:p>
    <w:p w14:paraId="14213B88" w14:textId="67F60033" w:rsidR="00F12A76" w:rsidRPr="004C56C6" w:rsidRDefault="00F12A76" w:rsidP="00E07423">
      <w:pPr>
        <w:pStyle w:val="NormalGrande"/>
      </w:pPr>
      <w:r>
        <w:t>soluções tecnológicas para impressoras 3d</w:t>
      </w: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242D7012" w14:textId="6262B40C" w:rsidR="00A379BB" w:rsidRPr="004C56C6" w:rsidRDefault="00A379BB" w:rsidP="00C91A96">
      <w:pPr>
        <w:pStyle w:val="NormalGrande"/>
        <w:jc w:val="both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1744E12F" w:rsidR="00370E34" w:rsidRDefault="00A379BB" w:rsidP="00E07423">
      <w:pPr>
        <w:pStyle w:val="NormalGrande"/>
      </w:pPr>
      <w:r>
        <w:t>20</w:t>
      </w:r>
      <w:r w:rsidR="00CE67CE">
        <w:t>21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1" w:name="_Toc124080441"/>
    <w:bookmarkStart w:id="2" w:name="_Toc125374503"/>
    <w:p w14:paraId="5FE0BD37" w14:textId="1A5B7174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1020553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lastRenderedPageBreak/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65563E0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2A826E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0E2B31F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7D82" w14:textId="17B5B25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AEF25" w14:textId="3FF4E9B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43D52F4A" w14:textId="75372B3C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840358" w14:textId="4F3A3117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14287" w14:textId="7FC2178A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1FCAC" w14:textId="533F741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PRODUCT BACKLOG 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A74534" w14:textId="7A31A22D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1692F6" w14:textId="581352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7510D49C" w14:textId="3A7FCB1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– Aquisição de dados Arduino/SIMULADOR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95E6F" w14:textId="5E78E54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8823E" w14:textId="1F8951B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96E06" w14:textId="7961A0F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DEAC6D" w14:textId="78D8D2C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9C00B" w14:textId="73B2C982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_Toc73427781 \h </w:instrText>
      </w:r>
      <w:r>
        <w:fldChar w:fldCharType="separate"/>
      </w:r>
      <w:r>
        <w:t>11</w:t>
      </w:r>
      <w:r>
        <w:fldChar w:fldCharType="end"/>
      </w:r>
    </w:p>
    <w:p w14:paraId="609935CB" w14:textId="440ED63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B197BE" w14:textId="3B4E1D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173C8C" w14:textId="09034E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_Toc73427784 \h </w:instrText>
      </w:r>
      <w:r>
        <w:fldChar w:fldCharType="separate"/>
      </w:r>
      <w:r>
        <w:t>13</w:t>
      </w:r>
      <w:r>
        <w:fldChar w:fldCharType="end"/>
      </w:r>
    </w:p>
    <w:p w14:paraId="5E7AAFAF" w14:textId="798EE82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2AAD6" w14:textId="4C8D34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509A8D" w14:textId="6C998D5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45DFA6" w14:textId="5BC1132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_Toc73427788 \h </w:instrText>
      </w:r>
      <w:r>
        <w:fldChar w:fldCharType="separate"/>
      </w:r>
      <w:r>
        <w:t>14</w:t>
      </w:r>
      <w:r>
        <w:fldChar w:fldCharType="end"/>
      </w:r>
    </w:p>
    <w:p w14:paraId="5F966359" w14:textId="7EA1C7A1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3" w:name="_Toc121491440"/>
      <w:bookmarkStart w:id="4" w:name="_Toc124080445"/>
      <w:bookmarkEnd w:id="1"/>
      <w:bookmarkEnd w:id="2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C91A96">
          <w:headerReference w:type="default" r:id="rId9"/>
          <w:footerReference w:type="even" r:id="rId10"/>
          <w:footerReference w:type="default" r:id="rId11"/>
          <w:pgSz w:w="11907" w:h="16840" w:code="9"/>
          <w:pgMar w:top="1247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E8261F" w:rsidP="0080036E">
      <w:pPr>
        <w:pStyle w:val="FolhadeRostodosCaptulos"/>
      </w:pPr>
      <w:fldSimple w:instr=" REF _Ref125306779 \w ">
        <w:r w:rsidR="008841DA">
          <w:t>1</w:t>
        </w:r>
      </w:fldSimple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5" w:name="_Toc73427763"/>
      <w:bookmarkEnd w:id="3"/>
      <w:bookmarkEnd w:id="4"/>
      <w:r>
        <w:lastRenderedPageBreak/>
        <w:t>VISÃO DO PROJETO</w:t>
      </w:r>
      <w:bookmarkEnd w:id="5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6" w:name="_Toc73427764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6"/>
      <w:r w:rsidR="001F502E" w:rsidRPr="00192CAB">
        <w:rPr>
          <w:b/>
        </w:rPr>
        <w:t xml:space="preserve"> </w:t>
      </w:r>
    </w:p>
    <w:p w14:paraId="066F6AA2" w14:textId="77777777" w:rsidR="00C91A96" w:rsidRDefault="003E6F98" w:rsidP="003F4E12">
      <w:pPr>
        <w:rPr>
          <w:noProof/>
        </w:rPr>
      </w:pPr>
      <w:r>
        <w:rPr>
          <w:noProof/>
        </w:rPr>
        <w:tab/>
      </w:r>
      <w:r w:rsidR="00C91A96">
        <w:rPr>
          <w:noProof/>
        </w:rPr>
        <w:t xml:space="preserve">A MoonFox é um projeto criado em 2021 por alunos da antiga Bandtec, e assim como ela, avançou e mudou muito. Nossos integrantes são Cristian Oliveira, Enzo Brigante, Guilherme Brandão, Kevin Wesselka e Lucas Basilio. </w:t>
      </w:r>
    </w:p>
    <w:p w14:paraId="6B4490C6" w14:textId="662A78F6" w:rsidR="00C91A96" w:rsidRDefault="00C91A96" w:rsidP="003F4E12">
      <w:pPr>
        <w:rPr>
          <w:noProof/>
        </w:rPr>
      </w:pPr>
      <w:r>
        <w:rPr>
          <w:noProof/>
        </w:rPr>
        <w:t>Temos também uma mensão honrosa à nosso companheiro Henrique Santos que contribuiu muito nas etapas iniciais do projeto.</w:t>
      </w:r>
    </w:p>
    <w:p w14:paraId="7ABDD7FF" w14:textId="45E6112D" w:rsidR="00C91A96" w:rsidRDefault="00C91A96" w:rsidP="00C91A96">
      <w:pPr>
        <w:jc w:val="left"/>
        <w:rPr>
          <w:noProof/>
        </w:rPr>
      </w:pPr>
      <w:r>
        <w:rPr>
          <w:noProof/>
          <w:lang w:eastAsia="pt-BR"/>
        </w:rPr>
        <w:drawing>
          <wp:inline distT="0" distB="0" distL="0" distR="0" wp14:anchorId="262DD2AD" wp14:editId="492CFC5E">
            <wp:extent cx="1456980" cy="1181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on_fox-01_4x-removebg-preview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91" t="18788" r="22201" b="18221"/>
                    <a:stretch/>
                  </pic:blipFill>
                  <pic:spPr bwMode="auto">
                    <a:xfrm>
                      <a:off x="0" y="0"/>
                      <a:ext cx="1461217" cy="118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FF3BE" w14:textId="5EB15E3A" w:rsidR="00C91A96" w:rsidRDefault="00C91A96" w:rsidP="003F4E12">
      <w:pPr>
        <w:rPr>
          <w:noProof/>
        </w:rPr>
      </w:pPr>
      <w:r>
        <w:rPr>
          <w:noProof/>
        </w:rPr>
        <w:t xml:space="preserve">O nosso logo representa totalmente o nome de nossa empresa, “MoonFox”,  tendo ele uma raposa e a lua atrás dela. </w:t>
      </w:r>
    </w:p>
    <w:p w14:paraId="591C08C3" w14:textId="77777777" w:rsidR="00C91A96" w:rsidRDefault="00C91A96" w:rsidP="00C91A96">
      <w:pPr>
        <w:rPr>
          <w:noProof/>
        </w:rPr>
      </w:pPr>
      <w:r>
        <w:rPr>
          <w:noProof/>
        </w:rPr>
        <w:t>Escolhemos a raposa pois ela</w:t>
      </w:r>
      <w:r w:rsidRPr="00C91A96">
        <w:rPr>
          <w:noProof/>
        </w:rPr>
        <w:t xml:space="preserve"> é s</w:t>
      </w:r>
      <w:r>
        <w:rPr>
          <w:noProof/>
        </w:rPr>
        <w:t>ímbolo da inteligência, astúcia e</w:t>
      </w:r>
      <w:r w:rsidRPr="00C91A96">
        <w:rPr>
          <w:noProof/>
        </w:rPr>
        <w:t xml:space="preserve"> solução de problemas</w:t>
      </w:r>
      <w:r>
        <w:rPr>
          <w:noProof/>
        </w:rPr>
        <w:t>. E escolhemos a lua pois apesar de sua importância ser</w:t>
      </w:r>
      <w:r w:rsidRPr="00C91A96">
        <w:rPr>
          <w:noProof/>
        </w:rPr>
        <w:t xml:space="preserve"> secundária em relaç</w:t>
      </w:r>
      <w:r>
        <w:rPr>
          <w:noProof/>
        </w:rPr>
        <w:t xml:space="preserve">ão ao Sol, ela é tão fundamental quanto, pois </w:t>
      </w:r>
      <w:r w:rsidRPr="00C91A96">
        <w:rPr>
          <w:noProof/>
        </w:rPr>
        <w:t>re</w:t>
      </w:r>
      <w:r>
        <w:rPr>
          <w:noProof/>
        </w:rPr>
        <w:t>age à</w:t>
      </w:r>
      <w:r w:rsidRPr="00C91A96">
        <w:rPr>
          <w:noProof/>
        </w:rPr>
        <w:t xml:space="preserve"> água, fonte de fertilidade e de vida</w:t>
      </w:r>
      <w:r>
        <w:rPr>
          <w:noProof/>
        </w:rPr>
        <w:t>. Representando assim a fertilidade, renovação e a peridiocidade.</w:t>
      </w:r>
      <w:r w:rsidRPr="00C91A96">
        <w:rPr>
          <w:noProof/>
        </w:rPr>
        <w:t xml:space="preserve"> </w:t>
      </w:r>
    </w:p>
    <w:p w14:paraId="4800A5D5" w14:textId="77777777" w:rsidR="00C91A96" w:rsidRDefault="00C91A96" w:rsidP="00C91A96">
      <w:pPr>
        <w:rPr>
          <w:noProof/>
        </w:rPr>
      </w:pPr>
    </w:p>
    <w:p w14:paraId="262A616A" w14:textId="5E38E6F1" w:rsidR="00C91A96" w:rsidRDefault="00C91A96" w:rsidP="00C91A96">
      <w:pPr>
        <w:rPr>
          <w:noProof/>
        </w:rPr>
      </w:pPr>
      <w:r>
        <w:rPr>
          <w:noProof/>
        </w:rPr>
        <w:t xml:space="preserve">logomarca, posicionamento no mercado / acadêmico. </w:t>
      </w:r>
    </w:p>
    <w:p w14:paraId="50C0CB8B" w14:textId="69CA90EC" w:rsidR="00C91A96" w:rsidRDefault="00C91A96" w:rsidP="003F4E12">
      <w:pPr>
        <w:rPr>
          <w:noProof/>
        </w:rPr>
      </w:pP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7" w:name="_Toc73427765"/>
      <w:bookmarkStart w:id="8" w:name="_Toc124080447"/>
      <w:r>
        <w:rPr>
          <w:b/>
        </w:rPr>
        <w:t>CONTEXTO</w:t>
      </w:r>
      <w:bookmarkEnd w:id="7"/>
    </w:p>
    <w:p w14:paraId="46146C21" w14:textId="4C1CBEF5" w:rsidR="00A53FEA" w:rsidRPr="003F4E12" w:rsidRDefault="00A53FEA" w:rsidP="00A53FEA">
      <w:r w:rsidRPr="003F4E12">
        <w:t>Mercado e números</w:t>
      </w:r>
      <w:r>
        <w:t xml:space="preserve">. Preocupações com sustentabilidade, </w:t>
      </w:r>
      <w:r w:rsidR="00243FB6">
        <w:t xml:space="preserve">desperdício, </w:t>
      </w:r>
      <w:r>
        <w:t>controle de custos, etc.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bookmarkStart w:id="9" w:name="_Toc73427766"/>
      <w:r w:rsidRPr="00084588">
        <w:rPr>
          <w:b/>
        </w:rPr>
        <w:t>Problema / justificativa do projeto</w:t>
      </w:r>
      <w:bookmarkEnd w:id="9"/>
    </w:p>
    <w:p w14:paraId="3B7240CF" w14:textId="2B2DA291" w:rsidR="00A53FEA" w:rsidRDefault="00BB3B9C" w:rsidP="00A53FEA">
      <w:r>
        <w:t xml:space="preserve">Descrever o problema principal que justifique o desenvolvimento de uma solução. </w:t>
      </w:r>
      <w:r w:rsidR="00A53FEA">
        <w:t>As últimas linhas devem conter os objetivos enumerados que serão respondidos na conclusão.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10" w:name="_Toc73427767"/>
      <w:r w:rsidRPr="00192CAB">
        <w:rPr>
          <w:b/>
        </w:rPr>
        <w:t>objetivo da solução</w:t>
      </w:r>
      <w:bookmarkEnd w:id="10"/>
    </w:p>
    <w:p w14:paraId="20227D52" w14:textId="77777777" w:rsidR="003F4E12" w:rsidRDefault="00CE6EFB" w:rsidP="003F4E12">
      <w:r>
        <w:t>Descrição da solução</w:t>
      </w:r>
    </w:p>
    <w:p w14:paraId="662E6477" w14:textId="77777777" w:rsidR="003F4E12" w:rsidRDefault="003F4E12" w:rsidP="003F4E12"/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11" w:name="_Toc73427768"/>
      <w:r w:rsidRPr="00192CAB">
        <w:rPr>
          <w:b/>
        </w:rPr>
        <w:t>diagrama da solução</w:t>
      </w:r>
      <w:bookmarkEnd w:id="11"/>
    </w:p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8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2" w:name="_Toc73427769"/>
      <w:r>
        <w:lastRenderedPageBreak/>
        <w:t>PLANEJAMENTO DO PROJETO</w:t>
      </w:r>
      <w:bookmarkEnd w:id="12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3" w:name="_Toc73427770"/>
      <w:r w:rsidRPr="00192CAB">
        <w:rPr>
          <w:b/>
        </w:rPr>
        <w:t>Definição da Equipe do projeto</w:t>
      </w:r>
      <w:bookmarkEnd w:id="13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>, mencionar os papéis de acordo com a metodologia ágil adotada. Ex. Scrum Master, Product Owner,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4" w:name="_Toc73427771"/>
      <w:r w:rsidRPr="00192CAB">
        <w:rPr>
          <w:b/>
        </w:rPr>
        <w:t>PROCESSO E FERRAMENTA DE GESTÃO DE PROJETOS</w:t>
      </w:r>
      <w:bookmarkEnd w:id="14"/>
      <w:r w:rsidRPr="00192CAB">
        <w:rPr>
          <w:b/>
        </w:rPr>
        <w:t xml:space="preserve"> </w:t>
      </w:r>
    </w:p>
    <w:p w14:paraId="36D8D2B1" w14:textId="02A1BE88" w:rsidR="00370E34" w:rsidRDefault="00EB4A20" w:rsidP="00EB4A20">
      <w:r w:rsidRPr="004B1208">
        <w:tab/>
      </w:r>
      <w:r w:rsidR="004F00C9">
        <w:tab/>
      </w:r>
      <w:r w:rsidRPr="00EB4A20">
        <w:t>Descrever o processo de gestão e seus benefícios: Divisão das tarefas, evidências das Daily Meetings</w:t>
      </w:r>
      <w:r w:rsidR="00F31994">
        <w:t xml:space="preserve"> (exemplo de Ata de reunião)</w:t>
      </w:r>
      <w:r w:rsidRPr="00EB4A20">
        <w:t xml:space="preserve">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5" w:name="_Toc73427772"/>
      <w:r w:rsidRPr="00192CAB">
        <w:rPr>
          <w:b/>
        </w:rPr>
        <w:t>Gestão dos Riscos do Projeto</w:t>
      </w:r>
      <w:bookmarkEnd w:id="15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6" w:name="_Toc73427773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6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Product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7" w:name="_Toc73427774"/>
      <w:r w:rsidRPr="00192CAB">
        <w:rPr>
          <w:b/>
        </w:rPr>
        <w:t>Sprints / sprint backlog</w:t>
      </w:r>
      <w:bookmarkEnd w:id="17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>Apresentar o(s) Sprint Backlog(s) – O que do Product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E8261F" w:rsidP="00A4698C">
      <w:pPr>
        <w:pStyle w:val="FolhadeRostodosCaptulos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8" w:name="_Toc73427775"/>
      <w:r>
        <w:rPr>
          <w:color w:val="000000"/>
        </w:rPr>
        <w:lastRenderedPageBreak/>
        <w:t>desenvolvimento do projeto</w:t>
      </w:r>
      <w:bookmarkEnd w:id="18"/>
    </w:p>
    <w:p w14:paraId="2A3E6FFE" w14:textId="77777777" w:rsidR="00A66A93" w:rsidRDefault="00A66A93" w:rsidP="00A66A93"/>
    <w:p w14:paraId="385B2FED" w14:textId="17CB4566" w:rsidR="00A66A93" w:rsidRPr="00192CAB" w:rsidRDefault="00C17003" w:rsidP="00A66A93">
      <w:pPr>
        <w:pStyle w:val="Ttulo2"/>
        <w:rPr>
          <w:b/>
        </w:rPr>
      </w:pPr>
      <w:bookmarkStart w:id="19" w:name="_Toc73427776"/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bookmarkEnd w:id="19"/>
      <w:r w:rsidR="00A66A93"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20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21" w:name="_Toc73427777"/>
      <w:r w:rsidRPr="00192CAB">
        <w:rPr>
          <w:b/>
        </w:rPr>
        <w:t>Solução Técnica - Aplicação</w:t>
      </w:r>
      <w:bookmarkEnd w:id="21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2" w:name="_Toc73427778"/>
      <w:r w:rsidRPr="00192CAB">
        <w:rPr>
          <w:b/>
        </w:rPr>
        <w:t>Banco de Dados</w:t>
      </w:r>
      <w:bookmarkEnd w:id="22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3" w:name="_Toc73427779"/>
      <w:r w:rsidRPr="00192CAB">
        <w:rPr>
          <w:b/>
        </w:rPr>
        <w:t>Protótipo das telas, lógica e usabilidade</w:t>
      </w:r>
      <w:bookmarkEnd w:id="23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24" w:name="_Toc73427780"/>
      <w:r>
        <w:rPr>
          <w:b/>
        </w:rPr>
        <w:t>MÉTRICAS</w:t>
      </w:r>
      <w:bookmarkEnd w:id="24"/>
    </w:p>
    <w:p w14:paraId="26C57673" w14:textId="145BA80E" w:rsidR="00E04392" w:rsidRDefault="00E04392" w:rsidP="00E04392">
      <w:r w:rsidRPr="004B1208">
        <w:tab/>
      </w:r>
      <w:r w:rsidR="00667180">
        <w:t>Apresentar as métricas definidas para o disparo dos alarmes. Explicar o conceito adotado</w:t>
      </w:r>
      <w:r w:rsidR="00A827CA">
        <w:t>, limites, cores, etc.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20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5" w:name="_Toc73427781"/>
      <w:r>
        <w:lastRenderedPageBreak/>
        <w:t>implantação do projeto</w:t>
      </w:r>
      <w:bookmarkEnd w:id="25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6" w:name="_Toc73427782"/>
      <w:r w:rsidRPr="00192CAB">
        <w:rPr>
          <w:b/>
        </w:rPr>
        <w:t>Manual de Instalação da solução</w:t>
      </w:r>
      <w:bookmarkEnd w:id="26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7" w:name="_Toc73427783"/>
      <w:r w:rsidRPr="00192CAB">
        <w:rPr>
          <w:b/>
        </w:rPr>
        <w:t>Processo de Atendimento e Suporte</w:t>
      </w:r>
      <w:r w:rsidR="00C17003">
        <w:rPr>
          <w:b/>
        </w:rPr>
        <w:t xml:space="preserve"> / FERRAMENTA</w:t>
      </w:r>
      <w:bookmarkEnd w:id="27"/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(telefone,e-meil,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30"/>
          <w:footerReference w:type="default" r:id="rId31"/>
          <w:headerReference w:type="first" r:id="rId32"/>
          <w:footerReference w:type="first" r:id="rId33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E8261F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8" w:name="_Ref125307146"/>
      <w:bookmarkStart w:id="29" w:name="_Toc125374527"/>
      <w:bookmarkStart w:id="30" w:name="_Toc156754424"/>
      <w:bookmarkStart w:id="31" w:name="_Toc73427784"/>
      <w:r>
        <w:lastRenderedPageBreak/>
        <w:t>CONCLUSÕES</w:t>
      </w:r>
      <w:bookmarkEnd w:id="28"/>
      <w:bookmarkEnd w:id="29"/>
      <w:bookmarkEnd w:id="30"/>
      <w:bookmarkEnd w:id="31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2" w:name="_Toc73427785"/>
      <w:r w:rsidRPr="00192CAB">
        <w:rPr>
          <w:b/>
        </w:rPr>
        <w:t>resultados</w:t>
      </w:r>
      <w:bookmarkEnd w:id="32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3" w:name="_Toc73427786"/>
      <w:r w:rsidRPr="00192CAB">
        <w:rPr>
          <w:b/>
        </w:rPr>
        <w:t>Processo de aprendizado com o projeto</w:t>
      </w:r>
      <w:bookmarkEnd w:id="33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4" w:name="_Toc73427787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4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5" w:name="_Toc124080469"/>
      <w:bookmarkStart w:id="36" w:name="_Toc125201972"/>
      <w:bookmarkStart w:id="37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4"/>
          <w:headerReference w:type="default" r:id="rId35"/>
          <w:footerReference w:type="default" r:id="rId36"/>
          <w:headerReference w:type="first" r:id="rId37"/>
          <w:footerReference w:type="first" r:id="rId38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8" w:name="_Toc156754425"/>
      <w:bookmarkStart w:id="39" w:name="_Toc73427788"/>
      <w:r w:rsidRPr="00B55442">
        <w:lastRenderedPageBreak/>
        <w:t>ReferÊncias</w:t>
      </w:r>
      <w:bookmarkEnd w:id="35"/>
      <w:bookmarkEnd w:id="36"/>
      <w:bookmarkEnd w:id="37"/>
      <w:bookmarkEnd w:id="38"/>
      <w:bookmarkEnd w:id="39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9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40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1"/>
      <w:footerReference w:type="default" r:id="rId42"/>
      <w:headerReference w:type="first" r:id="rId43"/>
      <w:footerReference w:type="first" r:id="rId44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25DD3" w14:textId="77777777" w:rsidR="009E556E" w:rsidRDefault="009E556E">
      <w:r>
        <w:separator/>
      </w:r>
    </w:p>
    <w:p w14:paraId="1B964637" w14:textId="77777777" w:rsidR="009E556E" w:rsidRDefault="009E556E"/>
    <w:p w14:paraId="6F10684C" w14:textId="77777777" w:rsidR="009E556E" w:rsidRDefault="009E556E"/>
    <w:p w14:paraId="637E0DEA" w14:textId="77777777" w:rsidR="009E556E" w:rsidRDefault="009E556E"/>
  </w:endnote>
  <w:endnote w:type="continuationSeparator" w:id="0">
    <w:p w14:paraId="7AAE78CF" w14:textId="77777777" w:rsidR="009E556E" w:rsidRDefault="009E556E">
      <w:r>
        <w:continuationSeparator/>
      </w:r>
    </w:p>
    <w:p w14:paraId="125D95E9" w14:textId="77777777" w:rsidR="009E556E" w:rsidRDefault="009E556E"/>
    <w:p w14:paraId="2B4CD719" w14:textId="77777777" w:rsidR="009E556E" w:rsidRDefault="009E556E"/>
    <w:p w14:paraId="3DE4B08D" w14:textId="77777777" w:rsidR="009E556E" w:rsidRDefault="009E55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88F97" w14:textId="77777777" w:rsidR="009E556E" w:rsidRDefault="009E556E">
      <w:r>
        <w:separator/>
      </w:r>
    </w:p>
    <w:p w14:paraId="2E496381" w14:textId="77777777" w:rsidR="009E556E" w:rsidRDefault="009E556E"/>
    <w:p w14:paraId="507B28EC" w14:textId="77777777" w:rsidR="009E556E" w:rsidRDefault="009E556E"/>
    <w:p w14:paraId="1FDDD681" w14:textId="77777777" w:rsidR="009E556E" w:rsidRDefault="009E556E"/>
  </w:footnote>
  <w:footnote w:type="continuationSeparator" w:id="0">
    <w:p w14:paraId="2F3710D6" w14:textId="77777777" w:rsidR="009E556E" w:rsidRDefault="009E556E">
      <w:r>
        <w:continuationSeparator/>
      </w:r>
    </w:p>
    <w:p w14:paraId="6E8DAF84" w14:textId="77777777" w:rsidR="009E556E" w:rsidRDefault="009E556E"/>
    <w:p w14:paraId="4C93499F" w14:textId="77777777" w:rsidR="009E556E" w:rsidRDefault="009E556E"/>
    <w:p w14:paraId="497C3D8A" w14:textId="77777777" w:rsidR="009E556E" w:rsidRDefault="009E556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B893C" w14:textId="6D31D8B4" w:rsidR="00555AE7" w:rsidRDefault="00C91A96" w:rsidP="008828E4">
    <w:pPr>
      <w:ind w:right="360"/>
    </w:pPr>
    <w:r w:rsidRPr="00E8261F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2E8040EF" wp14:editId="4C8F659D">
          <wp:simplePos x="0" y="0"/>
          <wp:positionH relativeFrom="column">
            <wp:posOffset>-1078865</wp:posOffset>
          </wp:positionH>
          <wp:positionV relativeFrom="page">
            <wp:posOffset>0</wp:posOffset>
          </wp:positionV>
          <wp:extent cx="1504950" cy="845185"/>
          <wp:effectExtent l="0" t="0" r="0" b="0"/>
          <wp:wrapThrough wrapText="bothSides">
            <wp:wrapPolygon edited="0">
              <wp:start x="5195" y="487"/>
              <wp:lineTo x="4648" y="3408"/>
              <wp:lineTo x="4375" y="9250"/>
              <wp:lineTo x="2461" y="10711"/>
              <wp:lineTo x="1367" y="13632"/>
              <wp:lineTo x="1367" y="17527"/>
              <wp:lineTo x="11484" y="19474"/>
              <wp:lineTo x="12851" y="20448"/>
              <wp:lineTo x="14218" y="20448"/>
              <wp:lineTo x="15038" y="19474"/>
              <wp:lineTo x="20506" y="17040"/>
              <wp:lineTo x="21327" y="10711"/>
              <wp:lineTo x="21327" y="8763"/>
              <wp:lineTo x="9296" y="487"/>
              <wp:lineTo x="5195" y="487"/>
            </wp:wrapPolygon>
          </wp:wrapThrough>
          <wp:docPr id="3" name="Imagem 3">
            <a:extLst xmlns:a="http://schemas.openxmlformats.org/drawingml/2006/main">
              <a:ext uri="{FF2B5EF4-FFF2-40B4-BE49-F238E27FC236}">
                <a16:creationId xmlns:a16="http://schemas.microsoft.com/office/drawing/2014/main" id="{A842C5FB-8D5A-4BF0-887D-CEB521E5ED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A842C5FB-8D5A-4BF0-887D-CEB521E5ED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845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E8261F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F317205" wp14:editId="3CDEA864">
          <wp:simplePos x="0" y="0"/>
          <wp:positionH relativeFrom="column">
            <wp:posOffset>4883150</wp:posOffset>
          </wp:positionH>
          <wp:positionV relativeFrom="page">
            <wp:posOffset>8890</wp:posOffset>
          </wp:positionV>
          <wp:extent cx="1584325" cy="845185"/>
          <wp:effectExtent l="0" t="0" r="0" b="0"/>
          <wp:wrapThrough wrapText="bothSides">
            <wp:wrapPolygon edited="0">
              <wp:start x="7012" y="0"/>
              <wp:lineTo x="1818" y="1461"/>
              <wp:lineTo x="1299" y="1947"/>
              <wp:lineTo x="1299" y="19961"/>
              <wp:lineTo x="20778" y="19961"/>
              <wp:lineTo x="19479" y="4382"/>
              <wp:lineTo x="15064" y="974"/>
              <wp:lineTo x="8311" y="0"/>
              <wp:lineTo x="7012" y="0"/>
            </wp:wrapPolygon>
          </wp:wrapThrough>
          <wp:docPr id="4" name="Imagem 3" descr="Uma imagem contendo Interface gráfica do usuári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A842C5FB-8D5A-4BF0-887D-CEB521E5ED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A842C5FB-8D5A-4BF0-887D-CEB521E5ED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/>
                  <a:srcRect l="6854" t="25796" r="9968" b="13695"/>
                  <a:stretch/>
                </pic:blipFill>
                <pic:spPr>
                  <a:xfrm>
                    <a:off x="0" y="0"/>
                    <a:ext cx="1584325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B3BF7" w14:textId="43AA903D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91A96">
      <w:rPr>
        <w:rStyle w:val="Nmerodepgina"/>
        <w:noProof/>
      </w:rPr>
      <w:t>12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6CEB7A59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C91A9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7B9645E" wp14:editId="3F8859D8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623D9B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DojFA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51E6C" w14:textId="10B639AD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91A96">
      <w:rPr>
        <w:rStyle w:val="Nmerodepgina"/>
        <w:noProof/>
      </w:rPr>
      <w:t>14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64C9664C" w:rsidR="00555AE7" w:rsidRPr="00E37DB5" w:rsidRDefault="00C91A96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55D19837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5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F0AE96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nBEwIAACk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XdBnB&#10;EwIAACkEAAAOAAAAAAAAAAAAAAAAAC4CAABkcnMvZTJvRG9jLnhtbFBLAQItABQABgAIAAAAIQDO&#10;wLfj2wAAAAYBAAAPAAAAAAAAAAAAAAAAAG0EAABkcnMvZG93bnJldi54bWxQSwUGAAAAAAQABADz&#10;AAAAdQUAAAAA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488B6F64" w:rsidR="00555AE7" w:rsidRPr="00E37DB5" w:rsidRDefault="00C91A96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0D4412E" wp14:editId="2D559D97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4C757B"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mzYEwIAACg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C28mzY&#10;EwIAACgEAAAOAAAAAAAAAAAAAAAAAC4CAABkcnMvZTJvRG9jLnhtbFBLAQItABQABgAIAAAAIQDO&#10;wLfj2wAAAAYBAAAPAAAAAAAAAAAAAAAAAG0EAABkcnMvZG93bnJldi54bWxQSwUGAAAAAAQABADz&#10;AAAAdQUAAAAA&#10;"/>
          </w:pict>
        </mc:Fallback>
      </mc:AlternateConten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D7094" w14:textId="52E3F7E9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91A96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44B6AF01" w:rsidR="00555AE7" w:rsidRPr="00E37DB5" w:rsidRDefault="00C91A96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3F23350B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EB264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KO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TQNnemNKyCgUjsbaqNn9WK2mn53SOmqJerAI8PXi4G0LGQkb1LCxhnA3/efNYMYcvQ6tunc&#10;2C5AQgPQOapxuavBzx5ROJxO06fFAk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6359" w14:textId="309933C3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91A96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4021FC04" w:rsidR="00555AE7" w:rsidRDefault="00C91A96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70BAAA1" wp14:editId="6D2F06BA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AAE36E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lREgIAACg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PFGOVES&#10;AgAAKAQAAA4AAAAAAAAAAAAAAAAALgIAAGRycy9lMm9Eb2MueG1sUEsBAi0AFAAGAAgAAAAhAM7A&#10;t+PbAAAABgEAAA8AAAAAAAAAAAAAAAAAbAQAAGRycy9kb3ducmV2LnhtbFBLBQYAAAAABAAEAPMA&#10;AAB0BQAAAAA=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AAB70" w14:textId="0A76937C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91A96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531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556E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B77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A96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61F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2A76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E6BB0"/>
  <w15:docId w15:val="{1296580C-8ACA-472D-8C25-558DCBC6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footer" Target="footer8.xml"/><Relationship Id="rId39" Type="http://schemas.openxmlformats.org/officeDocument/2006/relationships/hyperlink" Target="http://www.ncbi.nlm.nih.gov/entrez/query.fcgi?cmd=Retrieve&amp;db=PubMed&amp;dopt=Citation&amp;list_uids=15090378" TargetMode="External"/><Relationship Id="rId21" Type="http://schemas.openxmlformats.org/officeDocument/2006/relationships/footer" Target="footer6.xml"/><Relationship Id="rId34" Type="http://schemas.openxmlformats.org/officeDocument/2006/relationships/header" Target="header13.xml"/><Relationship Id="rId42" Type="http://schemas.openxmlformats.org/officeDocument/2006/relationships/footer" Target="footer15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9" Type="http://schemas.openxmlformats.org/officeDocument/2006/relationships/footer" Target="footer10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32" Type="http://schemas.openxmlformats.org/officeDocument/2006/relationships/header" Target="header12.xml"/><Relationship Id="rId37" Type="http://schemas.openxmlformats.org/officeDocument/2006/relationships/header" Target="header15.xml"/><Relationship Id="rId40" Type="http://schemas.openxmlformats.org/officeDocument/2006/relationships/hyperlink" Target="http://www.ncbi.nlm.nih.gov/entrez/query.fcgi?cmd=Retrieve&amp;db=PubMed&amp;dopt=Citation&amp;list_uids=6337002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eader" Target="header10.xml"/><Relationship Id="rId36" Type="http://schemas.openxmlformats.org/officeDocument/2006/relationships/footer" Target="footer1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footer" Target="footer11.xml"/><Relationship Id="rId44" Type="http://schemas.openxmlformats.org/officeDocument/2006/relationships/footer" Target="footer1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header" Target="header11.xml"/><Relationship Id="rId35" Type="http://schemas.openxmlformats.org/officeDocument/2006/relationships/header" Target="header14.xml"/><Relationship Id="rId43" Type="http://schemas.openxmlformats.org/officeDocument/2006/relationships/header" Target="header17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5" Type="http://schemas.openxmlformats.org/officeDocument/2006/relationships/header" Target="header9.xml"/><Relationship Id="rId33" Type="http://schemas.openxmlformats.org/officeDocument/2006/relationships/footer" Target="footer12.xml"/><Relationship Id="rId38" Type="http://schemas.openxmlformats.org/officeDocument/2006/relationships/footer" Target="footer14.xml"/><Relationship Id="rId46" Type="http://schemas.openxmlformats.org/officeDocument/2006/relationships/theme" Target="theme/theme1.xml"/><Relationship Id="rId20" Type="http://schemas.openxmlformats.org/officeDocument/2006/relationships/footer" Target="footer5.xml"/><Relationship Id="rId41" Type="http://schemas.openxmlformats.org/officeDocument/2006/relationships/header" Target="header1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1A537-B00C-431A-8775-CF994C3E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116</TotalTime>
  <Pages>14</Pages>
  <Words>1224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Aluno</cp:lastModifiedBy>
  <cp:revision>1</cp:revision>
  <cp:lastPrinted>2009-11-04T00:12:00Z</cp:lastPrinted>
  <dcterms:created xsi:type="dcterms:W3CDTF">2017-11-20T21:48:00Z</dcterms:created>
  <dcterms:modified xsi:type="dcterms:W3CDTF">2021-11-25T14:27:00Z</dcterms:modified>
</cp:coreProperties>
</file>